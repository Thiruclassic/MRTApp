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5342689"/>
        <w:docPartObj>
          <w:docPartGallery w:val="Cover Pages"/>
          <w:docPartUnique/>
        </w:docPartObj>
      </w:sdtPr>
      <w:sdtContent>
        <w:p w14:paraId="49E93E61" w14:textId="77777777" w:rsidR="00892865" w:rsidRDefault="00892865">
          <w:pPr>
            <w:rPr>
              <w:rFonts w:asciiTheme="majorHAnsi" w:eastAsiaTheme="majorEastAsia" w:hAnsiTheme="majorHAnsi" w:cstheme="majorBidi"/>
              <w:b/>
              <w:color w:val="454541" w:themeColor="text2" w:themeTint="E6"/>
              <w:kern w:val="28"/>
              <w:sz w:val="60"/>
              <w:szCs w:val="56"/>
            </w:rPr>
          </w:pPr>
          <w:r w:rsidRPr="00892865">
            <w:rPr>
              <w:rFonts w:asciiTheme="majorHAnsi" w:eastAsiaTheme="majorEastAsia" w:hAnsiTheme="majorHAnsi" w:cstheme="majorBidi"/>
              <w:b/>
              <w:noProof/>
              <w:color w:val="454541" w:themeColor="text2" w:themeTint="E6"/>
              <w:kern w:val="28"/>
              <w:sz w:val="60"/>
              <w:szCs w:val="56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CC11D2" wp14:editId="1CA84B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26670" b="2286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FF6275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84"/>
                                  <w:gridCol w:w="5572"/>
                                </w:tblGrid>
                                <w:tr w:rsidR="00892865" w14:paraId="3083FC7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3DEC24A" w14:textId="77777777" w:rsidR="00892865" w:rsidRDefault="00D572B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GB" w:eastAsia="en-GB"/>
                                        </w:rPr>
                                        <w:drawing>
                                          <wp:inline distT="0" distB="0" distL="0" distR="0" wp14:anchorId="35261625" wp14:editId="112C526D">
                                            <wp:extent cx="1524000" cy="1524000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mrticonios2x.pn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524000" cy="1524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3D05B96" w14:textId="77777777" w:rsidR="00892865" w:rsidRDefault="0089286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Track my mrt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B566701" w14:textId="77777777" w:rsidR="00892865" w:rsidRDefault="00157730" w:rsidP="00157730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Mobile Wireless Solution Design (SG4207)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CBA5F37" w14:textId="77777777" w:rsidR="00892865" w:rsidRPr="00D572B4" w:rsidRDefault="00892865">
                                      <w:pPr>
                                        <w:pStyle w:val="NoSpacing"/>
                                        <w:rPr>
                                          <w:caps/>
                                          <w:color w:val="FF6275" w:themeColor="accent2"/>
                                          <w:sz w:val="28"/>
                                          <w:szCs w:val="26"/>
                                        </w:rPr>
                                      </w:pPr>
                                      <w:r w:rsidRPr="00D572B4">
                                        <w:rPr>
                                          <w:caps/>
                                          <w:color w:val="FF6275" w:themeColor="accent2"/>
                                          <w:sz w:val="28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4E39042" w14:textId="48B05B85" w:rsidR="00892865" w:rsidRPr="00D572B4" w:rsidRDefault="00D572B4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  <w:t xml:space="preserve">“Track My MRT” is a native ios application, that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  <w:lang w:val="en-GB"/>
                                            </w:rPr>
                                            <w:t>helps you track the MRT’s arrival time and fare.</w:t>
                                          </w:r>
                                          <w:r w:rsidR="00A671F0">
                                            <w:rPr>
                                              <w:color w:val="000000" w:themeColor="text1"/>
                                              <w:sz w:val="28"/>
                                              <w:lang w:val="en-GB"/>
                                            </w:rPr>
                                            <w:t xml:space="preserve"> It also allows you to share the details of the MRT with a friend.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  <w:lang w:val="en-GB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6275" w:themeColor="accent2"/>
                                          <w:sz w:val="28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921EE32" w14:textId="77777777" w:rsidR="00892865" w:rsidRPr="00D572B4" w:rsidRDefault="00D572B4">
                                          <w:pPr>
                                            <w:pStyle w:val="NoSpacing"/>
                                            <w:rPr>
                                              <w:color w:val="FF6275" w:themeColor="accent2"/>
                                              <w:sz w:val="28"/>
                                              <w:szCs w:val="26"/>
                                            </w:rPr>
                                          </w:pPr>
                                          <w:r w:rsidRPr="00D572B4">
                                            <w:rPr>
                                              <w:color w:val="FF6275" w:themeColor="accent2"/>
                                              <w:sz w:val="28"/>
                                              <w:szCs w:val="26"/>
                                              <w:lang w:val="en-GB"/>
                                            </w:rPr>
                                            <w:t>Team 03</w:t>
                                          </w:r>
                                        </w:p>
                                      </w:sdtContent>
                                    </w:sdt>
                                    <w:p w14:paraId="160BDD5E" w14:textId="77777777" w:rsidR="003C7DAA" w:rsidRDefault="003C7DAA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  <w:p w14:paraId="35BBD32D" w14:textId="60D88570" w:rsidR="00892865" w:rsidRPr="00D572B4" w:rsidRDefault="00D572B4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  <w:bookmarkStart w:id="0" w:name="_GoBack"/>
                                      <w:bookmarkEnd w:id="0"/>
                                      <w:r w:rsidRPr="00D572B4">
                                        <w:rPr>
                                          <w:sz w:val="28"/>
                                        </w:rPr>
                                        <w:t>Moushumi Seal (</w:t>
                                      </w:r>
                                      <w:r w:rsidR="00602B86">
                                        <w:rPr>
                                          <w:sz w:val="28"/>
                                        </w:rPr>
                                        <w:t>A0163243M</w:t>
                                      </w:r>
                                      <w:r w:rsidRPr="00D572B4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3B99BF06" w14:textId="77777777" w:rsidR="003C7DAA" w:rsidRDefault="003C7DAA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  <w:p w14:paraId="01A1251E" w14:textId="6D8405E2" w:rsidR="00D572B4" w:rsidRPr="00D572B4" w:rsidRDefault="00D572B4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  <w:r w:rsidRPr="00D572B4">
                                        <w:rPr>
                                          <w:sz w:val="28"/>
                                        </w:rPr>
                                        <w:t>Mridul Agarwal (</w:t>
                                      </w:r>
                                      <w:r w:rsidR="00602B86">
                                        <w:rPr>
                                          <w:sz w:val="28"/>
                                        </w:rPr>
                                        <w:t>A0163351M</w:t>
                                      </w:r>
                                      <w:r w:rsidRPr="00D572B4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1442281E" w14:textId="77777777" w:rsidR="003C7DAA" w:rsidRDefault="003C7DAA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  <w:p w14:paraId="1E19931E" w14:textId="62AE943E" w:rsidR="00D572B4" w:rsidRPr="00D572B4" w:rsidRDefault="00D572B4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  <w:r w:rsidRPr="00D572B4">
                                        <w:rPr>
                                          <w:sz w:val="28"/>
                                        </w:rPr>
                                        <w:t>Thirumal (</w:t>
                                      </w:r>
                                      <w:r w:rsidR="001110B3">
                                        <w:rPr>
                                          <w:sz w:val="28"/>
                                        </w:rPr>
                                        <w:t>A0163271L</w:t>
                                      </w:r>
                                      <w:r w:rsidRPr="00D572B4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4909BFB2" w14:textId="77777777" w:rsidR="003C7DAA" w:rsidRDefault="003C7DAA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  <w:p w14:paraId="562DA79C" w14:textId="06020764" w:rsidR="00D572B4" w:rsidRPr="00D572B4" w:rsidRDefault="00D572B4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  <w:r w:rsidRPr="00D572B4">
                                        <w:rPr>
                                          <w:sz w:val="28"/>
                                        </w:rPr>
                                        <w:t xml:space="preserve">Varun </w:t>
                                      </w:r>
                                      <w:r w:rsidR="001110B3">
                                        <w:rPr>
                                          <w:sz w:val="28"/>
                                        </w:rPr>
                                        <w:t xml:space="preserve">Sampath </w:t>
                                      </w:r>
                                      <w:r w:rsidRPr="00D572B4">
                                        <w:rPr>
                                          <w:sz w:val="28"/>
                                        </w:rPr>
                                        <w:t>(</w:t>
                                      </w:r>
                                      <w:r w:rsidR="001110B3">
                                        <w:rPr>
                                          <w:sz w:val="28"/>
                                        </w:rPr>
                                        <w:t>A0163297W</w:t>
                                      </w:r>
                                      <w:r w:rsidRPr="00D572B4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</w:tc>
                                </w:tr>
                              </w:tbl>
                              <w:p w14:paraId="5279AC96" w14:textId="77777777" w:rsidR="00892865" w:rsidRDefault="0089286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BCC11D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" fillcolor="white [3201]" strokecolor="#ff7a00 [3204]" strokeweight="1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FF6275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84"/>
                            <w:gridCol w:w="5572"/>
                          </w:tblGrid>
                          <w:tr w:rsidR="00892865" w14:paraId="3083FC7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3DEC24A" w14:textId="77777777" w:rsidR="00892865" w:rsidRDefault="00D572B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35261625" wp14:editId="112C526D">
                                      <wp:extent cx="1524000" cy="1524000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mrticonios2x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24000" cy="152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3D05B96" w14:textId="77777777" w:rsidR="00892865" w:rsidRDefault="0089286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Track my mrt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566701" w14:textId="77777777" w:rsidR="00892865" w:rsidRDefault="00157730" w:rsidP="00157730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Mobile Wireless Solution Design (SG4207)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CBA5F37" w14:textId="77777777" w:rsidR="00892865" w:rsidRPr="00D572B4" w:rsidRDefault="00892865">
                                <w:pPr>
                                  <w:pStyle w:val="NoSpacing"/>
                                  <w:rPr>
                                    <w:caps/>
                                    <w:color w:val="FF6275" w:themeColor="accent2"/>
                                    <w:sz w:val="28"/>
                                    <w:szCs w:val="26"/>
                                  </w:rPr>
                                </w:pPr>
                                <w:r w:rsidRPr="00D572B4">
                                  <w:rPr>
                                    <w:caps/>
                                    <w:color w:val="FF6275" w:themeColor="accent2"/>
                                    <w:sz w:val="28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4E39042" w14:textId="48B05B85" w:rsidR="00892865" w:rsidRPr="00D572B4" w:rsidRDefault="00D572B4">
                                    <w:pPr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 xml:space="preserve">“Track My MRT” is a native ios application, that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lang w:val="en-GB"/>
                                      </w:rPr>
                                      <w:t>helps you track the MRT’s arrival time and fare.</w:t>
                                    </w:r>
                                    <w:r w:rsidR="00A671F0">
                                      <w:rPr>
                                        <w:color w:val="000000" w:themeColor="text1"/>
                                        <w:sz w:val="28"/>
                                        <w:lang w:val="en-GB"/>
                                      </w:rPr>
                                      <w:t xml:space="preserve"> It also allows you to share the details of the MRT with a friend.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lang w:val="en-GB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6275" w:themeColor="accent2"/>
                                    <w:sz w:val="28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921EE32" w14:textId="77777777" w:rsidR="00892865" w:rsidRPr="00D572B4" w:rsidRDefault="00D572B4">
                                    <w:pPr>
                                      <w:pStyle w:val="NoSpacing"/>
                                      <w:rPr>
                                        <w:color w:val="FF6275" w:themeColor="accent2"/>
                                        <w:sz w:val="28"/>
                                        <w:szCs w:val="26"/>
                                      </w:rPr>
                                    </w:pPr>
                                    <w:r w:rsidRPr="00D572B4">
                                      <w:rPr>
                                        <w:color w:val="FF6275" w:themeColor="accent2"/>
                                        <w:sz w:val="28"/>
                                        <w:szCs w:val="26"/>
                                        <w:lang w:val="en-GB"/>
                                      </w:rPr>
                                      <w:t>Team 03</w:t>
                                    </w:r>
                                  </w:p>
                                </w:sdtContent>
                              </w:sdt>
                              <w:p w14:paraId="160BDD5E" w14:textId="77777777" w:rsidR="003C7DAA" w:rsidRDefault="003C7DAA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</w:p>
                              <w:p w14:paraId="35BBD32D" w14:textId="60D88570" w:rsidR="00892865" w:rsidRPr="00D572B4" w:rsidRDefault="00D572B4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  <w:bookmarkStart w:id="1" w:name="_GoBack"/>
                                <w:bookmarkEnd w:id="1"/>
                                <w:r w:rsidRPr="00D572B4">
                                  <w:rPr>
                                    <w:sz w:val="28"/>
                                  </w:rPr>
                                  <w:t>Moushumi Seal (</w:t>
                                </w:r>
                                <w:r w:rsidR="00602B86">
                                  <w:rPr>
                                    <w:sz w:val="28"/>
                                  </w:rPr>
                                  <w:t>A0163243M</w:t>
                                </w:r>
                                <w:r w:rsidRPr="00D572B4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3B99BF06" w14:textId="77777777" w:rsidR="003C7DAA" w:rsidRDefault="003C7DAA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</w:p>
                              <w:p w14:paraId="01A1251E" w14:textId="6D8405E2" w:rsidR="00D572B4" w:rsidRPr="00D572B4" w:rsidRDefault="00D572B4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  <w:r w:rsidRPr="00D572B4">
                                  <w:rPr>
                                    <w:sz w:val="28"/>
                                  </w:rPr>
                                  <w:t>Mridul Agarwal (</w:t>
                                </w:r>
                                <w:r w:rsidR="00602B86">
                                  <w:rPr>
                                    <w:sz w:val="28"/>
                                  </w:rPr>
                                  <w:t>A0163351M</w:t>
                                </w:r>
                                <w:r w:rsidRPr="00D572B4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1442281E" w14:textId="77777777" w:rsidR="003C7DAA" w:rsidRDefault="003C7DAA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</w:p>
                              <w:p w14:paraId="1E19931E" w14:textId="62AE943E" w:rsidR="00D572B4" w:rsidRPr="00D572B4" w:rsidRDefault="00D572B4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  <w:r w:rsidRPr="00D572B4">
                                  <w:rPr>
                                    <w:sz w:val="28"/>
                                  </w:rPr>
                                  <w:t>Thirumal (</w:t>
                                </w:r>
                                <w:r w:rsidR="001110B3">
                                  <w:rPr>
                                    <w:sz w:val="28"/>
                                  </w:rPr>
                                  <w:t>A0163271L</w:t>
                                </w:r>
                                <w:r w:rsidRPr="00D572B4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4909BFB2" w14:textId="77777777" w:rsidR="003C7DAA" w:rsidRDefault="003C7DAA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</w:p>
                              <w:p w14:paraId="562DA79C" w14:textId="06020764" w:rsidR="00D572B4" w:rsidRPr="00D572B4" w:rsidRDefault="00D572B4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  <w:r w:rsidRPr="00D572B4">
                                  <w:rPr>
                                    <w:sz w:val="28"/>
                                  </w:rPr>
                                  <w:t xml:space="preserve">Varun </w:t>
                                </w:r>
                                <w:r w:rsidR="001110B3">
                                  <w:rPr>
                                    <w:sz w:val="28"/>
                                  </w:rPr>
                                  <w:t xml:space="preserve">Sampath </w:t>
                                </w:r>
                                <w:r w:rsidRPr="00D572B4">
                                  <w:rPr>
                                    <w:sz w:val="28"/>
                                  </w:rPr>
                                  <w:t>(</w:t>
                                </w:r>
                                <w:r w:rsidR="001110B3">
                                  <w:rPr>
                                    <w:sz w:val="28"/>
                                  </w:rPr>
                                  <w:t>A0163297W</w:t>
                                </w:r>
                                <w:r w:rsidRPr="00D572B4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5279AC96" w14:textId="77777777" w:rsidR="00892865" w:rsidRDefault="0089286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40AF49F" w14:textId="77777777" w:rsidR="00FB7D33" w:rsidRDefault="00EB746C">
      <w:pPr>
        <w:pStyle w:val="Title"/>
      </w:pPr>
      <w:r>
        <w:lastRenderedPageBreak/>
        <w:t>Track My MRT</w:t>
      </w:r>
    </w:p>
    <w:p w14:paraId="03572206" w14:textId="77777777" w:rsidR="00FB7D33" w:rsidRDefault="00BC20C4" w:rsidP="00C85597">
      <w:pPr>
        <w:pStyle w:val="Heading1"/>
      </w:pPr>
      <w:r>
        <w:t>Salient Features</w:t>
      </w:r>
    </w:p>
    <w:p w14:paraId="40C104BD" w14:textId="77777777" w:rsidR="00000000" w:rsidRPr="00C85597" w:rsidRDefault="00D5399B" w:rsidP="00C85597">
      <w:pPr>
        <w:numPr>
          <w:ilvl w:val="0"/>
          <w:numId w:val="17"/>
        </w:numPr>
        <w:rPr>
          <w:lang w:val="en-GB"/>
        </w:rPr>
      </w:pPr>
      <w:r w:rsidRPr="00C85597">
        <w:rPr>
          <w:lang w:val="en-IN"/>
        </w:rPr>
        <w:t xml:space="preserve">Tracks </w:t>
      </w:r>
      <w:r w:rsidR="00C85597">
        <w:rPr>
          <w:lang w:val="en-IN"/>
        </w:rPr>
        <w:t>the</w:t>
      </w:r>
      <w:r w:rsidRPr="00C85597">
        <w:rPr>
          <w:lang w:val="en-IN"/>
        </w:rPr>
        <w:t xml:space="preserve"> MRT’s arrival time and fare.</w:t>
      </w:r>
    </w:p>
    <w:p w14:paraId="47DFA837" w14:textId="77777777" w:rsidR="00000000" w:rsidRPr="00C85597" w:rsidRDefault="00D5399B" w:rsidP="00C85597">
      <w:pPr>
        <w:numPr>
          <w:ilvl w:val="0"/>
          <w:numId w:val="17"/>
        </w:numPr>
        <w:rPr>
          <w:lang w:val="en-GB"/>
        </w:rPr>
      </w:pPr>
      <w:r w:rsidRPr="00C85597">
        <w:rPr>
          <w:lang w:val="en-IN"/>
        </w:rPr>
        <w:t>Locate your boarding</w:t>
      </w:r>
      <w:r w:rsidR="00C85597">
        <w:rPr>
          <w:lang w:val="en-IN"/>
        </w:rPr>
        <w:t xml:space="preserve"> and</w:t>
      </w:r>
      <w:r w:rsidRPr="00C85597">
        <w:rPr>
          <w:lang w:val="en-IN"/>
        </w:rPr>
        <w:t xml:space="preserve"> de</w:t>
      </w:r>
      <w:r w:rsidRPr="00C85597">
        <w:rPr>
          <w:lang w:val="en-IN"/>
        </w:rPr>
        <w:t>stination</w:t>
      </w:r>
      <w:r w:rsidR="00C85597">
        <w:rPr>
          <w:lang w:val="en-IN"/>
        </w:rPr>
        <w:t xml:space="preserve"> station</w:t>
      </w:r>
      <w:r w:rsidR="00F33F25">
        <w:rPr>
          <w:lang w:val="en-IN"/>
        </w:rPr>
        <w:t>s</w:t>
      </w:r>
      <w:r w:rsidRPr="00C85597">
        <w:rPr>
          <w:lang w:val="en-IN"/>
        </w:rPr>
        <w:t xml:space="preserve"> and </w:t>
      </w:r>
      <w:r w:rsidR="00C85597">
        <w:rPr>
          <w:lang w:val="en-IN"/>
        </w:rPr>
        <w:t xml:space="preserve">your </w:t>
      </w:r>
      <w:r w:rsidRPr="00C85597">
        <w:rPr>
          <w:lang w:val="en-IN"/>
        </w:rPr>
        <w:t>current location.</w:t>
      </w:r>
    </w:p>
    <w:p w14:paraId="6A4532D9" w14:textId="77777777" w:rsidR="00000000" w:rsidRPr="00C85597" w:rsidRDefault="00D5399B" w:rsidP="00C85597">
      <w:pPr>
        <w:numPr>
          <w:ilvl w:val="0"/>
          <w:numId w:val="17"/>
        </w:numPr>
        <w:rPr>
          <w:lang w:val="en-GB"/>
        </w:rPr>
      </w:pPr>
      <w:r w:rsidRPr="00C85597">
        <w:rPr>
          <w:lang w:val="en-IN"/>
        </w:rPr>
        <w:t>Share your current location via SMS.</w:t>
      </w:r>
    </w:p>
    <w:p w14:paraId="7BBCAC1C" w14:textId="77777777" w:rsidR="00000000" w:rsidRPr="00C85597" w:rsidRDefault="00D5399B" w:rsidP="00C85597">
      <w:pPr>
        <w:numPr>
          <w:ilvl w:val="0"/>
          <w:numId w:val="17"/>
        </w:numPr>
        <w:rPr>
          <w:lang w:val="en-GB"/>
        </w:rPr>
      </w:pPr>
      <w:r w:rsidRPr="00C85597">
        <w:rPr>
          <w:lang w:val="en-IN"/>
        </w:rPr>
        <w:t>Share the timings, fare and other details  by s</w:t>
      </w:r>
      <w:r w:rsidRPr="00C85597">
        <w:rPr>
          <w:lang w:val="en-IN"/>
        </w:rPr>
        <w:t>ending screen shot via Airdrop, WhatsApp</w:t>
      </w:r>
      <w:r w:rsidR="00C85597">
        <w:rPr>
          <w:lang w:val="en-IN"/>
        </w:rPr>
        <w:t xml:space="preserve"> and so on.</w:t>
      </w:r>
    </w:p>
    <w:p w14:paraId="1023A2FD" w14:textId="77777777" w:rsidR="00000000" w:rsidRPr="00C85597" w:rsidRDefault="00D5399B" w:rsidP="00C85597">
      <w:pPr>
        <w:numPr>
          <w:ilvl w:val="0"/>
          <w:numId w:val="17"/>
        </w:numPr>
        <w:rPr>
          <w:lang w:val="en-GB"/>
        </w:rPr>
      </w:pPr>
      <w:r w:rsidRPr="00C85597">
        <w:rPr>
          <w:lang w:val="en-IN"/>
        </w:rPr>
        <w:t>MRT guide map for quick reference.</w:t>
      </w:r>
    </w:p>
    <w:p w14:paraId="42307E48" w14:textId="77777777" w:rsidR="00C85597" w:rsidRPr="00C85597" w:rsidRDefault="00781585" w:rsidP="00C85597">
      <w:pPr>
        <w:pStyle w:val="Heading1"/>
        <w:rPr>
          <w:lang w:val="en-GB"/>
        </w:rPr>
      </w:pPr>
      <w:r>
        <w:rPr>
          <w:lang w:val="en-GB"/>
        </w:rPr>
        <w:t>Design Considerations</w:t>
      </w:r>
    </w:p>
    <w:p w14:paraId="596956BD" w14:textId="77777777" w:rsidR="00FB7D33" w:rsidRDefault="005E7D93">
      <w:r>
        <w:t>The application is a native ios application</w:t>
      </w:r>
      <w:r w:rsidR="003A429B">
        <w:t xml:space="preserve"> developed using the </w:t>
      </w:r>
      <w:r w:rsidR="000039E0">
        <w:t xml:space="preserve">swift 3.0. </w:t>
      </w:r>
      <w:r w:rsidR="00772D63">
        <w:t xml:space="preserve"> The app uses the </w:t>
      </w:r>
      <w:r w:rsidR="00772D63" w:rsidRPr="00772D63">
        <w:t>REST API</w:t>
      </w:r>
      <w:r w:rsidR="00772D63">
        <w:t xml:space="preserve">, </w:t>
      </w:r>
      <w:hyperlink r:id="rId9" w:history="1">
        <w:r w:rsidR="00772D63" w:rsidRPr="00772D63">
          <w:rPr>
            <w:rStyle w:val="Hyperlink"/>
          </w:rPr>
          <w:t>MRTA</w:t>
        </w:r>
        <w:r w:rsidR="00772D63" w:rsidRPr="00772D63">
          <w:rPr>
            <w:rStyle w:val="Hyperlink"/>
          </w:rPr>
          <w:t>P</w:t>
        </w:r>
        <w:r w:rsidR="00772D63" w:rsidRPr="00772D63">
          <w:rPr>
            <w:rStyle w:val="Hyperlink"/>
          </w:rPr>
          <w:t>I.com</w:t>
        </w:r>
      </w:hyperlink>
      <w:r w:rsidR="00772D63" w:rsidRPr="00772D63">
        <w:t xml:space="preserve"> </w:t>
      </w:r>
      <w:r w:rsidR="00772D63">
        <w:t xml:space="preserve">which provides the </w:t>
      </w:r>
      <w:r w:rsidR="00772D63" w:rsidRPr="00772D63">
        <w:t>MRT Train Arrival Timings in Singapore. This service provides live train arrival timings of different stations.</w:t>
      </w:r>
      <w:r w:rsidR="00772D63">
        <w:t xml:space="preserve"> In addition to the arrival time, our application also shows the fare </w:t>
      </w:r>
      <w:r w:rsidR="00380E27">
        <w:t>for travelling from the boarding station to the destination station.</w:t>
      </w:r>
    </w:p>
    <w:p w14:paraId="39316E8C" w14:textId="77777777" w:rsidR="00380E27" w:rsidRDefault="008E1D5A">
      <w:pPr>
        <w:rPr>
          <w:lang w:val="en-IN"/>
        </w:rPr>
      </w:pPr>
      <w:r>
        <w:t>We have integrated the Google Maps API</w:t>
      </w:r>
      <w:r w:rsidR="00F33F25">
        <w:t xml:space="preserve"> to track the current location of the user and also point out the location of the </w:t>
      </w:r>
      <w:r w:rsidR="00F33F25" w:rsidRPr="00C85597">
        <w:rPr>
          <w:lang w:val="en-IN"/>
        </w:rPr>
        <w:t>boarding</w:t>
      </w:r>
      <w:r w:rsidR="00F33F25">
        <w:rPr>
          <w:lang w:val="en-IN"/>
        </w:rPr>
        <w:t xml:space="preserve"> and</w:t>
      </w:r>
      <w:r w:rsidR="00F33F25" w:rsidRPr="00C85597">
        <w:rPr>
          <w:lang w:val="en-IN"/>
        </w:rPr>
        <w:t xml:space="preserve"> destination</w:t>
      </w:r>
      <w:r w:rsidR="00F33F25">
        <w:rPr>
          <w:lang w:val="en-IN"/>
        </w:rPr>
        <w:t xml:space="preserve"> station</w:t>
      </w:r>
      <w:r w:rsidR="00F33F25">
        <w:rPr>
          <w:lang w:val="en-IN"/>
        </w:rPr>
        <w:t xml:space="preserve">s. </w:t>
      </w:r>
      <w:r w:rsidR="001C102C">
        <w:rPr>
          <w:lang w:val="en-IN"/>
        </w:rPr>
        <w:t xml:space="preserve">The user </w:t>
      </w:r>
      <w:r w:rsidR="00F77C6B">
        <w:rPr>
          <w:lang w:val="en-IN"/>
        </w:rPr>
        <w:t xml:space="preserve">may choose to share his/her current location via sms to a friend. </w:t>
      </w:r>
    </w:p>
    <w:p w14:paraId="386ABB30" w14:textId="77777777" w:rsidR="00F77C6B" w:rsidRDefault="00943252">
      <w:pPr>
        <w:rPr>
          <w:lang w:val="en-IN"/>
        </w:rPr>
      </w:pPr>
      <w:r>
        <w:rPr>
          <w:lang w:val="en-IN"/>
        </w:rPr>
        <w:t xml:space="preserve">The app also allows the user to share </w:t>
      </w:r>
      <w:r w:rsidRPr="00C85597">
        <w:rPr>
          <w:lang w:val="en-IN"/>
        </w:rPr>
        <w:t xml:space="preserve">the timings, fare and </w:t>
      </w:r>
      <w:r>
        <w:rPr>
          <w:lang w:val="en-IN"/>
        </w:rPr>
        <w:t>intermediate station</w:t>
      </w:r>
      <w:r w:rsidRPr="00C85597">
        <w:rPr>
          <w:lang w:val="en-IN"/>
        </w:rPr>
        <w:t xml:space="preserve"> details  </w:t>
      </w:r>
      <w:r>
        <w:rPr>
          <w:lang w:val="en-IN"/>
        </w:rPr>
        <w:t xml:space="preserve">as a </w:t>
      </w:r>
      <w:r w:rsidRPr="00C85597">
        <w:rPr>
          <w:lang w:val="en-IN"/>
        </w:rPr>
        <w:t>screen shot via Airdrop, WhatsApp</w:t>
      </w:r>
      <w:r w:rsidR="0042269C">
        <w:rPr>
          <w:lang w:val="en-IN"/>
        </w:rPr>
        <w:t>, Message</w:t>
      </w:r>
      <w:r w:rsidR="002851C3">
        <w:rPr>
          <w:lang w:val="en-IN"/>
        </w:rPr>
        <w:t xml:space="preserve"> (MMS), Twitter, Facebook </w:t>
      </w:r>
      <w:r>
        <w:rPr>
          <w:lang w:val="en-IN"/>
        </w:rPr>
        <w:t xml:space="preserve">and </w:t>
      </w:r>
      <w:r w:rsidR="0042269C">
        <w:rPr>
          <w:lang w:val="en-IN"/>
        </w:rPr>
        <w:t>other social media.</w:t>
      </w:r>
    </w:p>
    <w:p w14:paraId="719C0178" w14:textId="77777777" w:rsidR="00DB4755" w:rsidRDefault="00DB4755" w:rsidP="00DB4755">
      <w:pPr>
        <w:pStyle w:val="Heading2"/>
        <w:rPr>
          <w:lang w:val="en-IN"/>
        </w:rPr>
      </w:pPr>
      <w:r>
        <w:rPr>
          <w:lang w:val="en-IN"/>
        </w:rPr>
        <w:t xml:space="preserve">Reasons for </w:t>
      </w:r>
      <w:r w:rsidR="00847CDC">
        <w:rPr>
          <w:lang w:val="en-IN"/>
        </w:rPr>
        <w:t xml:space="preserve">using </w:t>
      </w:r>
      <w:r w:rsidR="00847CDC" w:rsidRPr="00847CDC">
        <w:rPr>
          <w:lang w:val="en-IN"/>
        </w:rPr>
        <w:t>Native ov</w:t>
      </w:r>
      <w:r w:rsidR="00847CDC">
        <w:rPr>
          <w:lang w:val="en-IN"/>
        </w:rPr>
        <w:t>er hybrid</w:t>
      </w:r>
    </w:p>
    <w:p w14:paraId="08F13B0E" w14:textId="77777777" w:rsidR="007530B7" w:rsidRPr="007530B7" w:rsidRDefault="00D5399B" w:rsidP="007530B7">
      <w:pPr>
        <w:numPr>
          <w:ilvl w:val="0"/>
          <w:numId w:val="18"/>
        </w:numPr>
        <w:rPr>
          <w:lang w:val="en-GB"/>
        </w:rPr>
      </w:pPr>
      <w:r w:rsidRPr="007530B7">
        <w:rPr>
          <w:lang w:val="en-IN"/>
        </w:rPr>
        <w:t xml:space="preserve">Users expect </w:t>
      </w:r>
      <w:r w:rsidR="007530B7">
        <w:rPr>
          <w:lang w:val="en-IN"/>
        </w:rPr>
        <w:t>the</w:t>
      </w:r>
      <w:r w:rsidRPr="007530B7">
        <w:rPr>
          <w:lang w:val="en-IN"/>
        </w:rPr>
        <w:t xml:space="preserve"> app to launch faster than a website,</w:t>
      </w:r>
      <w:r w:rsidR="007530B7">
        <w:rPr>
          <w:lang w:val="en-IN"/>
        </w:rPr>
        <w:t xml:space="preserve"> </w:t>
      </w:r>
      <w:r w:rsidR="007530B7" w:rsidRPr="007530B7">
        <w:rPr>
          <w:lang w:val="en-IN"/>
        </w:rPr>
        <w:t xml:space="preserve">are very concerned with mobile app </w:t>
      </w:r>
      <w:r w:rsidR="007530B7">
        <w:rPr>
          <w:lang w:val="en-IN"/>
        </w:rPr>
        <w:t>performance</w:t>
      </w:r>
      <w:r w:rsidR="007530B7" w:rsidRPr="007530B7">
        <w:rPr>
          <w:lang w:val="en-IN"/>
        </w:rPr>
        <w:t xml:space="preserve"> and if they have a poor user experience, they will most likely stop using </w:t>
      </w:r>
      <w:r w:rsidR="007530B7">
        <w:rPr>
          <w:lang w:val="en-IN"/>
        </w:rPr>
        <w:t>the</w:t>
      </w:r>
      <w:r w:rsidR="007530B7" w:rsidRPr="007530B7">
        <w:rPr>
          <w:lang w:val="en-IN"/>
        </w:rPr>
        <w:t xml:space="preserve"> app and switch to a competitor’s app</w:t>
      </w:r>
    </w:p>
    <w:p w14:paraId="29732F46" w14:textId="77777777" w:rsidR="00000000" w:rsidRPr="007530B7" w:rsidRDefault="00D5399B" w:rsidP="007530B7">
      <w:pPr>
        <w:numPr>
          <w:ilvl w:val="0"/>
          <w:numId w:val="19"/>
        </w:numPr>
        <w:rPr>
          <w:lang w:val="en-GB"/>
        </w:rPr>
      </w:pPr>
      <w:r w:rsidRPr="007530B7">
        <w:rPr>
          <w:lang w:val="en-IN"/>
        </w:rPr>
        <w:t>Native Apps have easier access to d</w:t>
      </w:r>
      <w:r w:rsidRPr="007530B7">
        <w:rPr>
          <w:lang w:val="en-IN"/>
        </w:rPr>
        <w:t>evice sensors (GPS, accelerometer, etc.)</w:t>
      </w:r>
    </w:p>
    <w:p w14:paraId="42E96A32" w14:textId="77777777" w:rsidR="00847CDC" w:rsidRPr="007530B7" w:rsidRDefault="00D5399B" w:rsidP="00847CDC">
      <w:pPr>
        <w:numPr>
          <w:ilvl w:val="0"/>
          <w:numId w:val="19"/>
        </w:numPr>
        <w:rPr>
          <w:lang w:val="en-GB"/>
        </w:rPr>
      </w:pPr>
      <w:r w:rsidRPr="007530B7">
        <w:rPr>
          <w:lang w:val="en-IN"/>
        </w:rPr>
        <w:t>Better</w:t>
      </w:r>
      <w:r w:rsidRPr="007530B7">
        <w:rPr>
          <w:b/>
          <w:bCs/>
          <w:lang w:val="en-IN"/>
        </w:rPr>
        <w:t xml:space="preserve"> </w:t>
      </w:r>
      <w:r w:rsidRPr="007530B7">
        <w:rPr>
          <w:lang w:val="en-IN"/>
        </w:rPr>
        <w:t>user experience.</w:t>
      </w:r>
    </w:p>
    <w:p w14:paraId="0F9BCADF" w14:textId="77777777" w:rsidR="00781585" w:rsidRPr="00C85597" w:rsidRDefault="00596138" w:rsidP="00781585">
      <w:pPr>
        <w:pStyle w:val="Heading1"/>
        <w:rPr>
          <w:lang w:val="en-GB"/>
        </w:rPr>
      </w:pPr>
      <w:r>
        <w:rPr>
          <w:lang w:val="en-GB"/>
        </w:rPr>
        <w:lastRenderedPageBreak/>
        <w:t>Test cases</w:t>
      </w:r>
    </w:p>
    <w:tbl>
      <w:tblPr>
        <w:tblStyle w:val="TableGrid"/>
        <w:tblW w:w="10562" w:type="dxa"/>
        <w:tblLook w:val="04A0" w:firstRow="1" w:lastRow="0" w:firstColumn="1" w:lastColumn="0" w:noHBand="0" w:noVBand="1"/>
      </w:tblPr>
      <w:tblGrid>
        <w:gridCol w:w="3520"/>
        <w:gridCol w:w="3521"/>
        <w:gridCol w:w="3521"/>
      </w:tblGrid>
      <w:tr w:rsidR="00A24D4C" w14:paraId="30FDBFFA" w14:textId="77777777" w:rsidTr="00A24D4C">
        <w:trPr>
          <w:trHeight w:val="469"/>
        </w:trPr>
        <w:tc>
          <w:tcPr>
            <w:tcW w:w="3520" w:type="dxa"/>
          </w:tcPr>
          <w:p w14:paraId="66C28428" w14:textId="77777777" w:rsidR="00A24D4C" w:rsidRPr="00A24D4C" w:rsidRDefault="00A24D4C">
            <w:pPr>
              <w:rPr>
                <w:b/>
                <w:sz w:val="32"/>
              </w:rPr>
            </w:pPr>
            <w:r w:rsidRPr="00A24D4C">
              <w:rPr>
                <w:b/>
                <w:sz w:val="32"/>
              </w:rPr>
              <w:t>Scenario</w:t>
            </w:r>
          </w:p>
        </w:tc>
        <w:tc>
          <w:tcPr>
            <w:tcW w:w="3521" w:type="dxa"/>
          </w:tcPr>
          <w:p w14:paraId="4F54E6BF" w14:textId="77777777" w:rsidR="00A24D4C" w:rsidRPr="00A24D4C" w:rsidRDefault="00A24D4C">
            <w:pPr>
              <w:rPr>
                <w:b/>
                <w:sz w:val="32"/>
              </w:rPr>
            </w:pPr>
            <w:r w:rsidRPr="00A24D4C">
              <w:rPr>
                <w:b/>
                <w:sz w:val="32"/>
              </w:rPr>
              <w:t>Expected Result</w:t>
            </w:r>
          </w:p>
        </w:tc>
        <w:tc>
          <w:tcPr>
            <w:tcW w:w="3521" w:type="dxa"/>
          </w:tcPr>
          <w:p w14:paraId="0724FCAA" w14:textId="77777777" w:rsidR="00A24D4C" w:rsidRPr="00A24D4C" w:rsidRDefault="00A24D4C">
            <w:pPr>
              <w:rPr>
                <w:b/>
                <w:sz w:val="32"/>
              </w:rPr>
            </w:pPr>
            <w:r w:rsidRPr="00A24D4C">
              <w:rPr>
                <w:b/>
                <w:sz w:val="32"/>
              </w:rPr>
              <w:t>Pass/Fail</w:t>
            </w:r>
          </w:p>
        </w:tc>
      </w:tr>
      <w:tr w:rsidR="00A24D4C" w14:paraId="6F0B63E4" w14:textId="77777777" w:rsidTr="00A24D4C">
        <w:trPr>
          <w:trHeight w:val="338"/>
        </w:trPr>
        <w:tc>
          <w:tcPr>
            <w:tcW w:w="3520" w:type="dxa"/>
          </w:tcPr>
          <w:p w14:paraId="11BAB8D5" w14:textId="77777777" w:rsidR="00A24D4C" w:rsidRDefault="0004578F">
            <w:r>
              <w:t>User selects From and To stations from the dropdowns and clicks the “Track My MRT” button.</w:t>
            </w:r>
          </w:p>
        </w:tc>
        <w:tc>
          <w:tcPr>
            <w:tcW w:w="3521" w:type="dxa"/>
          </w:tcPr>
          <w:p w14:paraId="43518325" w14:textId="77777777" w:rsidR="00A24D4C" w:rsidRDefault="0004578F" w:rsidP="0004578F">
            <w:r>
              <w:t xml:space="preserve">The screen will display the arrival time and next train’s arrival time of the From station and total fare of the journey. The screen </w:t>
            </w:r>
            <w:r w:rsidR="00980C33">
              <w:t>also shows a list of intermediate stations.</w:t>
            </w:r>
          </w:p>
        </w:tc>
        <w:tc>
          <w:tcPr>
            <w:tcW w:w="3521" w:type="dxa"/>
          </w:tcPr>
          <w:p w14:paraId="2920EC06" w14:textId="77777777" w:rsidR="00A24D4C" w:rsidRDefault="00A24D4C"/>
        </w:tc>
      </w:tr>
      <w:tr w:rsidR="00A24D4C" w14:paraId="0C6BAD1E" w14:textId="77777777" w:rsidTr="00A24D4C">
        <w:trPr>
          <w:trHeight w:val="338"/>
        </w:trPr>
        <w:tc>
          <w:tcPr>
            <w:tcW w:w="3520" w:type="dxa"/>
          </w:tcPr>
          <w:p w14:paraId="23040722" w14:textId="77777777" w:rsidR="00A24D4C" w:rsidRDefault="00980C33">
            <w:r>
              <w:t>User selects only From station and clicks the “Track My MRT” button.</w:t>
            </w:r>
          </w:p>
        </w:tc>
        <w:tc>
          <w:tcPr>
            <w:tcW w:w="3521" w:type="dxa"/>
          </w:tcPr>
          <w:p w14:paraId="6C926D01" w14:textId="77777777" w:rsidR="00A24D4C" w:rsidRDefault="00980C33">
            <w:r>
              <w:t xml:space="preserve">The user is prompted </w:t>
            </w:r>
            <w:r w:rsidR="00EB119C">
              <w:t xml:space="preserve">with an alert box with an appropriate error message </w:t>
            </w:r>
            <w:r>
              <w:t xml:space="preserve">to </w:t>
            </w:r>
            <w:r w:rsidR="006D7787">
              <w:t>enter</w:t>
            </w:r>
            <w:r w:rsidR="00EB119C">
              <w:t xml:space="preserve"> the To station.</w:t>
            </w:r>
          </w:p>
        </w:tc>
        <w:tc>
          <w:tcPr>
            <w:tcW w:w="3521" w:type="dxa"/>
          </w:tcPr>
          <w:p w14:paraId="486CAE68" w14:textId="77777777" w:rsidR="00A24D4C" w:rsidRDefault="00A24D4C"/>
        </w:tc>
      </w:tr>
      <w:tr w:rsidR="00A24D4C" w14:paraId="160D9F69" w14:textId="77777777" w:rsidTr="00A24D4C">
        <w:trPr>
          <w:trHeight w:val="365"/>
        </w:trPr>
        <w:tc>
          <w:tcPr>
            <w:tcW w:w="3520" w:type="dxa"/>
          </w:tcPr>
          <w:p w14:paraId="19DD0981" w14:textId="77777777" w:rsidR="00A24D4C" w:rsidRDefault="00EB119C" w:rsidP="00EB119C">
            <w:r>
              <w:t xml:space="preserve">User selects only </w:t>
            </w:r>
            <w:r>
              <w:t>To</w:t>
            </w:r>
            <w:r>
              <w:t xml:space="preserve"> station and clicks the “Track My MRT” button.</w:t>
            </w:r>
          </w:p>
        </w:tc>
        <w:tc>
          <w:tcPr>
            <w:tcW w:w="3521" w:type="dxa"/>
          </w:tcPr>
          <w:p w14:paraId="4FC256C8" w14:textId="77777777" w:rsidR="00A24D4C" w:rsidRDefault="00EB119C" w:rsidP="00EB119C">
            <w:r>
              <w:t xml:space="preserve">The user is prompted with an alert box with an appropriate error message to enter the </w:t>
            </w:r>
            <w:r>
              <w:t>From station</w:t>
            </w:r>
            <w:r>
              <w:t>.</w:t>
            </w:r>
          </w:p>
        </w:tc>
        <w:tc>
          <w:tcPr>
            <w:tcW w:w="3521" w:type="dxa"/>
          </w:tcPr>
          <w:p w14:paraId="6D8803FB" w14:textId="77777777" w:rsidR="00A24D4C" w:rsidRDefault="00A24D4C"/>
        </w:tc>
      </w:tr>
      <w:tr w:rsidR="00A24D4C" w14:paraId="6E592967" w14:textId="77777777" w:rsidTr="00A24D4C">
        <w:trPr>
          <w:trHeight w:val="338"/>
        </w:trPr>
        <w:tc>
          <w:tcPr>
            <w:tcW w:w="3520" w:type="dxa"/>
          </w:tcPr>
          <w:p w14:paraId="23A92FED" w14:textId="0EC98CE9" w:rsidR="00A24D4C" w:rsidRDefault="001C3C01">
            <w:r>
              <w:t xml:space="preserve">User </w:t>
            </w:r>
            <w:r>
              <w:t xml:space="preserve">does not select any station </w:t>
            </w:r>
            <w:r>
              <w:t>and clicks the “Track My MRT” button.</w:t>
            </w:r>
          </w:p>
        </w:tc>
        <w:tc>
          <w:tcPr>
            <w:tcW w:w="3521" w:type="dxa"/>
          </w:tcPr>
          <w:p w14:paraId="2CA05417" w14:textId="7629E1F4" w:rsidR="00A24D4C" w:rsidRDefault="001C3C01" w:rsidP="001C3C01">
            <w:r>
              <w:t>The user is prompted with an alert box with an appropriate error message to enter</w:t>
            </w:r>
            <w:r>
              <w:t xml:space="preserve"> both the </w:t>
            </w:r>
            <w:r>
              <w:t>station</w:t>
            </w:r>
            <w:r>
              <w:t>s</w:t>
            </w:r>
            <w:r>
              <w:t>.</w:t>
            </w:r>
          </w:p>
        </w:tc>
        <w:tc>
          <w:tcPr>
            <w:tcW w:w="3521" w:type="dxa"/>
          </w:tcPr>
          <w:p w14:paraId="1DC6CAA7" w14:textId="77777777" w:rsidR="00A24D4C" w:rsidRDefault="00A24D4C"/>
        </w:tc>
      </w:tr>
      <w:tr w:rsidR="00503A7E" w14:paraId="43102A2E" w14:textId="77777777" w:rsidTr="00A24D4C">
        <w:trPr>
          <w:trHeight w:val="338"/>
        </w:trPr>
        <w:tc>
          <w:tcPr>
            <w:tcW w:w="3520" w:type="dxa"/>
          </w:tcPr>
          <w:p w14:paraId="21A98DA5" w14:textId="58288BF8" w:rsidR="00503A7E" w:rsidRDefault="00503A7E" w:rsidP="00503A7E">
            <w:r>
              <w:t>User selects both From and To station on the home page and clicks on the “View Map” tab.</w:t>
            </w:r>
          </w:p>
        </w:tc>
        <w:tc>
          <w:tcPr>
            <w:tcW w:w="3521" w:type="dxa"/>
          </w:tcPr>
          <w:p w14:paraId="00ABBC27" w14:textId="7F4AC751" w:rsidR="00503A7E" w:rsidRDefault="00503A7E" w:rsidP="001C3C01">
            <w:r>
              <w:t>The map shows the user’s current location and the two selected stations in the form of markers.</w:t>
            </w:r>
          </w:p>
        </w:tc>
        <w:tc>
          <w:tcPr>
            <w:tcW w:w="3521" w:type="dxa"/>
          </w:tcPr>
          <w:p w14:paraId="575DC30A" w14:textId="77777777" w:rsidR="00503A7E" w:rsidRDefault="00503A7E"/>
        </w:tc>
      </w:tr>
      <w:tr w:rsidR="00503A7E" w14:paraId="64FB986C" w14:textId="77777777" w:rsidTr="00A24D4C">
        <w:trPr>
          <w:trHeight w:val="338"/>
        </w:trPr>
        <w:tc>
          <w:tcPr>
            <w:tcW w:w="3520" w:type="dxa"/>
          </w:tcPr>
          <w:p w14:paraId="5381D482" w14:textId="7D9DEE16" w:rsidR="00503A7E" w:rsidRDefault="00503A7E" w:rsidP="00503A7E">
            <w:r>
              <w:t xml:space="preserve">User selects </w:t>
            </w:r>
            <w:r>
              <w:t>From station</w:t>
            </w:r>
            <w:r>
              <w:t xml:space="preserve"> on the home page and clicks on the “View Map” tab.</w:t>
            </w:r>
          </w:p>
        </w:tc>
        <w:tc>
          <w:tcPr>
            <w:tcW w:w="3521" w:type="dxa"/>
          </w:tcPr>
          <w:p w14:paraId="36C27457" w14:textId="15CDEE65" w:rsidR="00503A7E" w:rsidRDefault="00503A7E" w:rsidP="00503A7E">
            <w:r>
              <w:t xml:space="preserve">The map shows the user’s current location and the </w:t>
            </w:r>
            <w:r>
              <w:t>From</w:t>
            </w:r>
            <w:r>
              <w:t xml:space="preserve"> </w:t>
            </w:r>
            <w:r>
              <w:t>station</w:t>
            </w:r>
            <w:r>
              <w:t xml:space="preserve"> in the form of markers</w:t>
            </w:r>
            <w:r>
              <w:t>.</w:t>
            </w:r>
          </w:p>
        </w:tc>
        <w:tc>
          <w:tcPr>
            <w:tcW w:w="3521" w:type="dxa"/>
          </w:tcPr>
          <w:p w14:paraId="5CF603C6" w14:textId="77777777" w:rsidR="00503A7E" w:rsidRDefault="00503A7E"/>
        </w:tc>
      </w:tr>
      <w:tr w:rsidR="00503A7E" w14:paraId="1C7E626B" w14:textId="77777777" w:rsidTr="00A24D4C">
        <w:trPr>
          <w:trHeight w:val="338"/>
        </w:trPr>
        <w:tc>
          <w:tcPr>
            <w:tcW w:w="3520" w:type="dxa"/>
          </w:tcPr>
          <w:p w14:paraId="416DA5AC" w14:textId="28B875FF" w:rsidR="00503A7E" w:rsidRDefault="00503A7E" w:rsidP="00503A7E">
            <w:r>
              <w:t xml:space="preserve">User selects </w:t>
            </w:r>
            <w:r>
              <w:t>To station</w:t>
            </w:r>
            <w:r>
              <w:t xml:space="preserve"> on the home page and clicks on the “View Map” tab.</w:t>
            </w:r>
          </w:p>
        </w:tc>
        <w:tc>
          <w:tcPr>
            <w:tcW w:w="3521" w:type="dxa"/>
          </w:tcPr>
          <w:p w14:paraId="26798E54" w14:textId="58216FE1" w:rsidR="00503A7E" w:rsidRDefault="00503A7E" w:rsidP="00503A7E">
            <w:r>
              <w:t xml:space="preserve">The map shows the user’s current location and the </w:t>
            </w:r>
            <w:r>
              <w:t>To</w:t>
            </w:r>
            <w:r>
              <w:t xml:space="preserve"> station in the form of markers</w:t>
            </w:r>
            <w:r>
              <w:t>.</w:t>
            </w:r>
          </w:p>
        </w:tc>
        <w:tc>
          <w:tcPr>
            <w:tcW w:w="3521" w:type="dxa"/>
          </w:tcPr>
          <w:p w14:paraId="2055F400" w14:textId="77777777" w:rsidR="00503A7E" w:rsidRDefault="00503A7E"/>
        </w:tc>
      </w:tr>
      <w:tr w:rsidR="00503A7E" w14:paraId="4D12DF27" w14:textId="77777777" w:rsidTr="00A24D4C">
        <w:trPr>
          <w:trHeight w:val="338"/>
        </w:trPr>
        <w:tc>
          <w:tcPr>
            <w:tcW w:w="3520" w:type="dxa"/>
          </w:tcPr>
          <w:p w14:paraId="06EBDC77" w14:textId="2AFF0EF1" w:rsidR="00503A7E" w:rsidRDefault="00503A7E" w:rsidP="00503A7E">
            <w:r>
              <w:t xml:space="preserve">User </w:t>
            </w:r>
            <w:r>
              <w:t>does not select</w:t>
            </w:r>
            <w:r>
              <w:t xml:space="preserve"> </w:t>
            </w:r>
            <w:r>
              <w:t>any station</w:t>
            </w:r>
            <w:r>
              <w:t xml:space="preserve"> on the home page and clicks on the “View Map” tab.</w:t>
            </w:r>
          </w:p>
        </w:tc>
        <w:tc>
          <w:tcPr>
            <w:tcW w:w="3521" w:type="dxa"/>
          </w:tcPr>
          <w:p w14:paraId="217568F2" w14:textId="4E56199D" w:rsidR="00503A7E" w:rsidRDefault="00503A7E" w:rsidP="00503A7E">
            <w:r>
              <w:t xml:space="preserve">The map shows </w:t>
            </w:r>
            <w:r>
              <w:t xml:space="preserve">only </w:t>
            </w:r>
            <w:r>
              <w:t>the user’s current location</w:t>
            </w:r>
            <w:r>
              <w:t>.</w:t>
            </w:r>
          </w:p>
        </w:tc>
        <w:tc>
          <w:tcPr>
            <w:tcW w:w="3521" w:type="dxa"/>
          </w:tcPr>
          <w:p w14:paraId="3047C9BB" w14:textId="77777777" w:rsidR="00503A7E" w:rsidRDefault="00503A7E"/>
        </w:tc>
      </w:tr>
      <w:tr w:rsidR="00503A7E" w14:paraId="613403C3" w14:textId="77777777" w:rsidTr="00A24D4C">
        <w:trPr>
          <w:trHeight w:val="338"/>
        </w:trPr>
        <w:tc>
          <w:tcPr>
            <w:tcW w:w="3520" w:type="dxa"/>
          </w:tcPr>
          <w:p w14:paraId="20478676" w14:textId="3B3DBFF5" w:rsidR="00503A7E" w:rsidRDefault="00824F1C" w:rsidP="00503A7E">
            <w:r>
              <w:t xml:space="preserve">User clicks on the “View Map” tab and clicks the “Send </w:t>
            </w:r>
            <w:r w:rsidR="00C91072">
              <w:t>My Location</w:t>
            </w:r>
            <w:r>
              <w:t>”</w:t>
            </w:r>
            <w:r w:rsidR="00C91072">
              <w:t xml:space="preserve"> button</w:t>
            </w:r>
          </w:p>
        </w:tc>
        <w:tc>
          <w:tcPr>
            <w:tcW w:w="3521" w:type="dxa"/>
          </w:tcPr>
          <w:p w14:paraId="72FE2D43" w14:textId="679A8070" w:rsidR="00503A7E" w:rsidRDefault="00B6338D" w:rsidP="00503A7E">
            <w:r>
              <w:t xml:space="preserve">The messaging app opens with google map link of the user’s current location. Now the user can select a </w:t>
            </w:r>
            <w:r w:rsidR="00294BE5">
              <w:t>contact and send the sms.</w:t>
            </w:r>
          </w:p>
        </w:tc>
        <w:tc>
          <w:tcPr>
            <w:tcW w:w="3521" w:type="dxa"/>
          </w:tcPr>
          <w:p w14:paraId="1C1B5FB9" w14:textId="77777777" w:rsidR="00503A7E" w:rsidRDefault="00503A7E"/>
        </w:tc>
      </w:tr>
      <w:tr w:rsidR="00294BE5" w14:paraId="78D7B5C7" w14:textId="77777777" w:rsidTr="00A24D4C">
        <w:trPr>
          <w:trHeight w:val="338"/>
        </w:trPr>
        <w:tc>
          <w:tcPr>
            <w:tcW w:w="3520" w:type="dxa"/>
          </w:tcPr>
          <w:p w14:paraId="6CA70D46" w14:textId="56397FDF" w:rsidR="00294BE5" w:rsidRDefault="00E56B7D" w:rsidP="00503A7E">
            <w:r>
              <w:t>User selects from and to station from the Home tab and clicks on the share button in the result page.</w:t>
            </w:r>
          </w:p>
        </w:tc>
        <w:tc>
          <w:tcPr>
            <w:tcW w:w="3521" w:type="dxa"/>
          </w:tcPr>
          <w:p w14:paraId="5FB51DFB" w14:textId="76EB7423" w:rsidR="00294BE5" w:rsidRDefault="00E56B7D" w:rsidP="00503A7E">
            <w:r>
              <w:t>The user is given a variety of options to share the screenshot of the screen with any contact or person.</w:t>
            </w:r>
          </w:p>
        </w:tc>
        <w:tc>
          <w:tcPr>
            <w:tcW w:w="3521" w:type="dxa"/>
          </w:tcPr>
          <w:p w14:paraId="424C0139" w14:textId="77777777" w:rsidR="00294BE5" w:rsidRDefault="00294BE5"/>
        </w:tc>
      </w:tr>
      <w:tr w:rsidR="00294BE5" w14:paraId="6E6C6E8E" w14:textId="77777777" w:rsidTr="00A24D4C">
        <w:trPr>
          <w:trHeight w:val="338"/>
        </w:trPr>
        <w:tc>
          <w:tcPr>
            <w:tcW w:w="3520" w:type="dxa"/>
          </w:tcPr>
          <w:p w14:paraId="29CC33F4" w14:textId="724EDEC2" w:rsidR="00294BE5" w:rsidRDefault="00E56B7D" w:rsidP="00503A7E">
            <w:r>
              <w:t xml:space="preserve">User clicks on the </w:t>
            </w:r>
            <w:r w:rsidR="00E81DFA">
              <w:t>“MRT” Guide” tab</w:t>
            </w:r>
          </w:p>
        </w:tc>
        <w:tc>
          <w:tcPr>
            <w:tcW w:w="3521" w:type="dxa"/>
          </w:tcPr>
          <w:p w14:paraId="19F1D54F" w14:textId="56C4B18F" w:rsidR="00294BE5" w:rsidRDefault="00E81DFA" w:rsidP="00503A7E">
            <w:r>
              <w:t>The MRT Guide map is displayed on the screen.</w:t>
            </w:r>
          </w:p>
        </w:tc>
        <w:tc>
          <w:tcPr>
            <w:tcW w:w="3521" w:type="dxa"/>
          </w:tcPr>
          <w:p w14:paraId="6D90FDFB" w14:textId="77777777" w:rsidR="00294BE5" w:rsidRDefault="00294BE5"/>
        </w:tc>
      </w:tr>
    </w:tbl>
    <w:p w14:paraId="3ADD2DA6" w14:textId="77777777" w:rsidR="00781585" w:rsidRDefault="00781585" w:rsidP="00781585">
      <w:pPr>
        <w:pStyle w:val="Heading1"/>
        <w:rPr>
          <w:lang w:val="en-GB"/>
        </w:rPr>
      </w:pPr>
      <w:r>
        <w:rPr>
          <w:lang w:val="en-GB"/>
        </w:rPr>
        <w:lastRenderedPageBreak/>
        <w:t>Lessons Learnt</w:t>
      </w:r>
    </w:p>
    <w:p w14:paraId="1689684D" w14:textId="77777777" w:rsidR="00CB3199" w:rsidRDefault="00CB3199" w:rsidP="00645F1D">
      <w:pPr>
        <w:pStyle w:val="ListParagraph"/>
        <w:numPr>
          <w:ilvl w:val="0"/>
          <w:numId w:val="25"/>
        </w:numPr>
      </w:pPr>
      <w:r>
        <w:t>Consuming APIs and fetch data from them.</w:t>
      </w:r>
    </w:p>
    <w:p w14:paraId="337AB394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>R</w:t>
      </w:r>
      <w:r w:rsidR="00B17F8C">
        <w:t>ead</w:t>
      </w:r>
      <w:r>
        <w:t>ing</w:t>
      </w:r>
      <w:r w:rsidR="00B17F8C">
        <w:t xml:space="preserve"> JSON objects in ios swift</w:t>
      </w:r>
    </w:p>
    <w:p w14:paraId="1B63243C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>Sending and receiving data in wireless networking</w:t>
      </w:r>
    </w:p>
    <w:p w14:paraId="7771523C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>Using Async task for preprocessing of data</w:t>
      </w:r>
    </w:p>
    <w:p w14:paraId="7AC9062A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>Integrating the Google Map API to fetch user’s current Location</w:t>
      </w:r>
    </w:p>
    <w:p w14:paraId="12CC312A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>Different components of ios swift (ViewControllers, Storyboard and so on)</w:t>
      </w:r>
    </w:p>
    <w:p w14:paraId="25D45A1D" w14:textId="77777777" w:rsidR="00CB3199" w:rsidRDefault="00EA066E" w:rsidP="00645F1D">
      <w:pPr>
        <w:pStyle w:val="ListParagraph"/>
        <w:numPr>
          <w:ilvl w:val="0"/>
          <w:numId w:val="25"/>
        </w:numPr>
      </w:pPr>
      <w:r>
        <w:t>Deploying application in iphone</w:t>
      </w:r>
    </w:p>
    <w:p w14:paraId="2EB8D540" w14:textId="5E91C5E0" w:rsidR="00EA066E" w:rsidRDefault="00EA066E" w:rsidP="00645F1D">
      <w:pPr>
        <w:pStyle w:val="ListParagraph"/>
        <w:numPr>
          <w:ilvl w:val="0"/>
          <w:numId w:val="25"/>
        </w:numPr>
      </w:pPr>
      <w:r>
        <w:t>Wireless messaging with UIActivityControntroller</w:t>
      </w:r>
    </w:p>
    <w:p w14:paraId="24055DFB" w14:textId="77777777" w:rsidR="00596138" w:rsidRDefault="00596138" w:rsidP="00596138">
      <w:pPr>
        <w:pStyle w:val="Heading1"/>
        <w:rPr>
          <w:lang w:val="en-GB"/>
        </w:rPr>
      </w:pPr>
      <w:r>
        <w:rPr>
          <w:lang w:val="en-GB"/>
        </w:rPr>
        <w:t xml:space="preserve">Work distribution </w:t>
      </w:r>
    </w:p>
    <w:p w14:paraId="5230FCE8" w14:textId="7F1DDC0C" w:rsidR="004E2BC5" w:rsidRDefault="004E2BC5" w:rsidP="00596138">
      <w:pPr>
        <w:rPr>
          <w:lang w:val="en-GB"/>
        </w:rPr>
      </w:pPr>
      <w:r>
        <w:rPr>
          <w:lang w:val="en-GB"/>
        </w:rPr>
        <w:t xml:space="preserve">The work had been equally divided among all the team members. </w:t>
      </w:r>
    </w:p>
    <w:p w14:paraId="2760ED17" w14:textId="26F3DE5D" w:rsidR="000A1604" w:rsidRPr="000A1604" w:rsidRDefault="004E2BC5" w:rsidP="000A1604">
      <w:pPr>
        <w:rPr>
          <w:lang w:val="en-GB"/>
        </w:rPr>
      </w:pPr>
      <w:r>
        <w:rPr>
          <w:lang w:val="en-GB"/>
        </w:rPr>
        <w:t xml:space="preserve">The following are the </w:t>
      </w:r>
      <w:r w:rsidR="000A1604" w:rsidRPr="000A1604">
        <w:rPr>
          <w:lang w:val="en-GB"/>
        </w:rPr>
        <w:t>mobile technologies</w:t>
      </w:r>
      <w:r w:rsidR="000A1604">
        <w:rPr>
          <w:lang w:val="en-GB"/>
        </w:rPr>
        <w:t xml:space="preserve"> that we have used in our app</w:t>
      </w:r>
      <w:r w:rsidR="000A1604" w:rsidRPr="000A1604">
        <w:rPr>
          <w:lang w:val="en-GB"/>
        </w:rPr>
        <w:t>:</w:t>
      </w:r>
    </w:p>
    <w:p w14:paraId="74A65D0A" w14:textId="77777777" w:rsidR="000A1604" w:rsidRDefault="000A1604" w:rsidP="000A1604">
      <w:pPr>
        <w:rPr>
          <w:lang w:val="en-GB"/>
        </w:rPr>
      </w:pPr>
      <w:r w:rsidRPr="000A1604">
        <w:rPr>
          <w:lang w:val="en-GB"/>
        </w:rPr>
        <w:t xml:space="preserve">a) Network Programming </w:t>
      </w:r>
    </w:p>
    <w:p w14:paraId="4C745C21" w14:textId="597F5261" w:rsidR="000A1604" w:rsidRPr="000A1604" w:rsidRDefault="000A1604" w:rsidP="000A1604">
      <w:pPr>
        <w:rPr>
          <w:lang w:val="en-GB"/>
        </w:rPr>
      </w:pPr>
      <w:r w:rsidRPr="000A1604">
        <w:rPr>
          <w:lang w:val="en-GB"/>
        </w:rPr>
        <w:t>b) Wireless Messaging</w:t>
      </w:r>
      <w:r w:rsidR="005618A8">
        <w:rPr>
          <w:lang w:val="en-GB"/>
        </w:rPr>
        <w:t xml:space="preserve"> (in the form of sms)</w:t>
      </w:r>
    </w:p>
    <w:p w14:paraId="6C6F2651" w14:textId="7C25FF65" w:rsidR="004E2BC5" w:rsidRDefault="000A1604" w:rsidP="000A1604">
      <w:pPr>
        <w:rPr>
          <w:lang w:val="en-GB"/>
        </w:rPr>
      </w:pPr>
      <w:r w:rsidRPr="000A1604">
        <w:rPr>
          <w:lang w:val="en-GB"/>
        </w:rPr>
        <w:t xml:space="preserve">c) Location </w:t>
      </w:r>
      <w:r w:rsidR="0031276E">
        <w:rPr>
          <w:lang w:val="en-GB"/>
        </w:rPr>
        <w:t xml:space="preserve">and Map </w:t>
      </w:r>
    </w:p>
    <w:p w14:paraId="1EC437D7" w14:textId="68F35ADD" w:rsidR="005618A8" w:rsidRDefault="000A1604" w:rsidP="000A1604">
      <w:pPr>
        <w:rPr>
          <w:lang w:val="en-GB"/>
        </w:rPr>
      </w:pPr>
      <w:r>
        <w:rPr>
          <w:lang w:val="en-GB"/>
        </w:rPr>
        <w:t xml:space="preserve">d) </w:t>
      </w:r>
      <w:r w:rsidR="005618A8">
        <w:rPr>
          <w:lang w:val="en-GB"/>
        </w:rPr>
        <w:t>Sharing of data with other devices using Airdrop</w:t>
      </w:r>
      <w:r w:rsidR="00941547">
        <w:rPr>
          <w:lang w:val="en-GB"/>
        </w:rPr>
        <w:t xml:space="preserve">, </w:t>
      </w:r>
      <w:r w:rsidR="0031276E">
        <w:rPr>
          <w:lang w:val="en-GB"/>
        </w:rPr>
        <w:t>WhatsApp</w:t>
      </w:r>
      <w:r w:rsidR="00941547">
        <w:rPr>
          <w:lang w:val="en-GB"/>
        </w:rPr>
        <w:t>, Twitter, Facebook and other social media.</w:t>
      </w:r>
    </w:p>
    <w:p w14:paraId="6C8BBA6E" w14:textId="031C0D63" w:rsidR="00941547" w:rsidRDefault="00941547" w:rsidP="000A1604">
      <w:pPr>
        <w:rPr>
          <w:lang w:val="en-GB"/>
        </w:rPr>
      </w:pPr>
      <w:r>
        <w:rPr>
          <w:lang w:val="en-GB"/>
        </w:rPr>
        <w:t>The work distribution among team members were as follows:</w:t>
      </w:r>
    </w:p>
    <w:p w14:paraId="78BFBDF0" w14:textId="76D60063" w:rsidR="00941547" w:rsidRPr="0031276E" w:rsidRDefault="0031276E" w:rsidP="00941547">
      <w:pPr>
        <w:pStyle w:val="ListParagraph"/>
        <w:numPr>
          <w:ilvl w:val="0"/>
          <w:numId w:val="18"/>
        </w:numPr>
        <w:rPr>
          <w:sz w:val="28"/>
        </w:rPr>
      </w:pPr>
      <w:r w:rsidRPr="0031276E">
        <w:rPr>
          <w:b/>
          <w:sz w:val="28"/>
        </w:rPr>
        <w:t>Moushumi</w:t>
      </w:r>
      <w:r w:rsidRPr="0031276E">
        <w:rPr>
          <w:sz w:val="28"/>
        </w:rPr>
        <w:t>:</w:t>
      </w:r>
      <w:r w:rsidR="00941547" w:rsidRPr="0031276E">
        <w:rPr>
          <w:sz w:val="28"/>
        </w:rPr>
        <w:t xml:space="preserve"> UI Design and wireless messaging.</w:t>
      </w:r>
    </w:p>
    <w:p w14:paraId="6EE6A170" w14:textId="0AD9CFBA" w:rsidR="00941547" w:rsidRPr="0031276E" w:rsidRDefault="00941547" w:rsidP="00941547">
      <w:pPr>
        <w:pStyle w:val="ListParagraph"/>
        <w:numPr>
          <w:ilvl w:val="0"/>
          <w:numId w:val="18"/>
        </w:numPr>
        <w:rPr>
          <w:b/>
          <w:sz w:val="28"/>
        </w:rPr>
      </w:pPr>
      <w:r w:rsidRPr="0031276E">
        <w:rPr>
          <w:b/>
          <w:sz w:val="28"/>
        </w:rPr>
        <w:t xml:space="preserve">Mridul: </w:t>
      </w:r>
      <w:r w:rsidRPr="0031276E">
        <w:rPr>
          <w:sz w:val="28"/>
        </w:rPr>
        <w:t>Integration of Google maps and Location based service</w:t>
      </w:r>
      <w:r w:rsidRPr="0031276E">
        <w:rPr>
          <w:b/>
          <w:sz w:val="28"/>
        </w:rPr>
        <w:t xml:space="preserve"> </w:t>
      </w:r>
    </w:p>
    <w:p w14:paraId="6114BCC3" w14:textId="6102CC7D" w:rsidR="000A1604" w:rsidRPr="0031276E" w:rsidRDefault="00941547" w:rsidP="000A1604">
      <w:pPr>
        <w:pStyle w:val="ListParagraph"/>
        <w:numPr>
          <w:ilvl w:val="0"/>
          <w:numId w:val="18"/>
        </w:numPr>
        <w:rPr>
          <w:b/>
          <w:sz w:val="28"/>
        </w:rPr>
      </w:pPr>
      <w:r w:rsidRPr="0031276E">
        <w:rPr>
          <w:b/>
          <w:sz w:val="28"/>
        </w:rPr>
        <w:t xml:space="preserve">Thirumal: </w:t>
      </w:r>
      <w:r w:rsidRPr="0031276E">
        <w:rPr>
          <w:sz w:val="28"/>
        </w:rPr>
        <w:t>Fetching data from MRTAPI.com</w:t>
      </w:r>
    </w:p>
    <w:p w14:paraId="6463D69B" w14:textId="17D47AE5" w:rsidR="00941547" w:rsidRPr="0031276E" w:rsidRDefault="0031276E" w:rsidP="000A1604">
      <w:pPr>
        <w:pStyle w:val="ListParagraph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t>Varun</w:t>
      </w:r>
      <w:r w:rsidR="00941547" w:rsidRPr="0031276E">
        <w:rPr>
          <w:b/>
          <w:sz w:val="28"/>
        </w:rPr>
        <w:t xml:space="preserve">: </w:t>
      </w:r>
      <w:r w:rsidR="00941547" w:rsidRPr="0031276E">
        <w:rPr>
          <w:sz w:val="28"/>
        </w:rPr>
        <w:t>Integration of</w:t>
      </w:r>
      <w:r w:rsidR="00941547" w:rsidRPr="0031276E">
        <w:rPr>
          <w:b/>
          <w:sz w:val="28"/>
        </w:rPr>
        <w:t xml:space="preserve"> </w:t>
      </w:r>
      <w:r w:rsidR="00941547" w:rsidRPr="0031276E">
        <w:rPr>
          <w:sz w:val="28"/>
        </w:rPr>
        <w:t xml:space="preserve">the sharing feature </w:t>
      </w:r>
    </w:p>
    <w:p w14:paraId="4D385138" w14:textId="3E9F0513" w:rsidR="0024263E" w:rsidRDefault="0024263E" w:rsidP="0024263E">
      <w:r>
        <w:t xml:space="preserve">Further both Thirumal and Varun have contributed in </w:t>
      </w:r>
      <w:r>
        <w:t xml:space="preserve">preparation of </w:t>
      </w:r>
      <w:r>
        <w:t>JSON</w:t>
      </w:r>
      <w:r>
        <w:t xml:space="preserve"> data</w:t>
      </w:r>
      <w:r>
        <w:t xml:space="preserve">, </w:t>
      </w:r>
      <w:r>
        <w:t>loading static data into the database</w:t>
      </w:r>
      <w:r>
        <w:t xml:space="preserve"> and </w:t>
      </w:r>
      <w:r>
        <w:t xml:space="preserve">fetching data from </w:t>
      </w:r>
      <w:r>
        <w:t xml:space="preserve">the </w:t>
      </w:r>
      <w:r>
        <w:t>database</w:t>
      </w:r>
      <w:r>
        <w:t xml:space="preserve">. </w:t>
      </w:r>
      <w:r w:rsidR="0031276E">
        <w:t xml:space="preserve">Mridul and Moushumi have </w:t>
      </w:r>
      <w:r w:rsidR="00EF1561">
        <w:t xml:space="preserve">worked on </w:t>
      </w:r>
      <w:r w:rsidR="0031276E">
        <w:t>annotating the map with user’s location and from and to stations.</w:t>
      </w:r>
    </w:p>
    <w:p w14:paraId="17E3DAC6" w14:textId="77777777" w:rsidR="00596138" w:rsidRPr="00C85597" w:rsidRDefault="00596138" w:rsidP="00596138">
      <w:pPr>
        <w:pStyle w:val="Heading1"/>
        <w:rPr>
          <w:lang w:val="en-GB"/>
        </w:rPr>
      </w:pPr>
      <w:r>
        <w:rPr>
          <w:lang w:val="en-GB"/>
        </w:rPr>
        <w:lastRenderedPageBreak/>
        <w:t>References</w:t>
      </w:r>
    </w:p>
    <w:p w14:paraId="6DDC1EBC" w14:textId="09117513" w:rsidR="00D77CD4" w:rsidRPr="00D77CD4" w:rsidRDefault="00D77CD4" w:rsidP="00D77CD4">
      <w:pPr>
        <w:pStyle w:val="ListParagraph"/>
        <w:numPr>
          <w:ilvl w:val="0"/>
          <w:numId w:val="24"/>
        </w:numPr>
        <w:rPr>
          <w:lang w:val="en-GB"/>
        </w:rPr>
      </w:pPr>
      <w:hyperlink r:id="rId10" w:history="1">
        <w:r w:rsidRPr="00C070D6">
          <w:rPr>
            <w:rStyle w:val="Hyperlink"/>
            <w:lang w:val="en-GB"/>
          </w:rPr>
          <w:t>https://developer.apple.com/swift/</w:t>
        </w:r>
      </w:hyperlink>
    </w:p>
    <w:p w14:paraId="1B4C911C" w14:textId="1834F73E" w:rsidR="00596138" w:rsidRDefault="006077C4" w:rsidP="006077C4">
      <w:pPr>
        <w:pStyle w:val="ListParagraph"/>
        <w:numPr>
          <w:ilvl w:val="0"/>
          <w:numId w:val="24"/>
        </w:numPr>
        <w:rPr>
          <w:lang w:val="en-GB"/>
        </w:rPr>
      </w:pPr>
      <w:hyperlink r:id="rId11" w:history="1">
        <w:r w:rsidRPr="00C070D6">
          <w:rPr>
            <w:rStyle w:val="Hyperlink"/>
            <w:lang w:val="en-GB"/>
          </w:rPr>
          <w:t>http://mrtapi.com/</w:t>
        </w:r>
      </w:hyperlink>
    </w:p>
    <w:p w14:paraId="518DEE82" w14:textId="023EB0FA" w:rsidR="00E51135" w:rsidRPr="00E51135" w:rsidRDefault="00E51135" w:rsidP="00E51135">
      <w:pPr>
        <w:pStyle w:val="ListParagraph"/>
        <w:numPr>
          <w:ilvl w:val="0"/>
          <w:numId w:val="24"/>
        </w:numPr>
        <w:rPr>
          <w:lang w:val="en-GB"/>
        </w:rPr>
      </w:pPr>
      <w:hyperlink r:id="rId12" w:history="1">
        <w:r w:rsidRPr="00C070D6">
          <w:rPr>
            <w:rStyle w:val="Hyperlink"/>
            <w:lang w:val="en-GB"/>
          </w:rPr>
          <w:t>https://grokswift.com/</w:t>
        </w:r>
      </w:hyperlink>
    </w:p>
    <w:p w14:paraId="68F2F67C" w14:textId="404C842C" w:rsidR="006077C4" w:rsidRDefault="006077C4" w:rsidP="006077C4">
      <w:pPr>
        <w:pStyle w:val="ListParagraph"/>
        <w:numPr>
          <w:ilvl w:val="0"/>
          <w:numId w:val="24"/>
        </w:numPr>
        <w:rPr>
          <w:lang w:val="en-GB"/>
        </w:rPr>
      </w:pPr>
      <w:hyperlink r:id="rId13" w:history="1">
        <w:r w:rsidRPr="00C070D6">
          <w:rPr>
            <w:rStyle w:val="Hyperlink"/>
            <w:lang w:val="en-GB"/>
          </w:rPr>
          <w:t>https://developers.google.com/maps/documentation/ios-sdk/</w:t>
        </w:r>
      </w:hyperlink>
    </w:p>
    <w:p w14:paraId="7D85BDEB" w14:textId="77777777" w:rsidR="006077C4" w:rsidRPr="006077C4" w:rsidRDefault="006077C4" w:rsidP="00AB077D">
      <w:pPr>
        <w:pStyle w:val="ListParagraph"/>
        <w:rPr>
          <w:lang w:val="en-GB"/>
        </w:rPr>
      </w:pPr>
    </w:p>
    <w:p w14:paraId="636794F8" w14:textId="77777777" w:rsidR="00781585" w:rsidRPr="00781585" w:rsidRDefault="00781585" w:rsidP="00781585"/>
    <w:p w14:paraId="17CAD7F8" w14:textId="77777777" w:rsidR="00781585" w:rsidRDefault="00781585"/>
    <w:sectPr w:rsidR="00781585">
      <w:footerReference w:type="default" r:id="rId14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0E0C0" w14:textId="77777777" w:rsidR="00D5399B" w:rsidRDefault="00D5399B">
      <w:pPr>
        <w:spacing w:after="0" w:line="240" w:lineRule="auto"/>
      </w:pPr>
      <w:r>
        <w:separator/>
      </w:r>
    </w:p>
  </w:endnote>
  <w:endnote w:type="continuationSeparator" w:id="0">
    <w:p w14:paraId="37A51069" w14:textId="77777777" w:rsidR="00D5399B" w:rsidRDefault="00D5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1CE8E" w14:textId="77777777" w:rsidR="00FB7D33" w:rsidRDefault="00D5399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D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42056" w14:textId="77777777" w:rsidR="00D5399B" w:rsidRDefault="00D5399B">
      <w:pPr>
        <w:spacing w:after="0" w:line="240" w:lineRule="auto"/>
      </w:pPr>
      <w:r>
        <w:separator/>
      </w:r>
    </w:p>
  </w:footnote>
  <w:footnote w:type="continuationSeparator" w:id="0">
    <w:p w14:paraId="3C686304" w14:textId="77777777" w:rsidR="00D5399B" w:rsidRDefault="00D53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9C095E"/>
    <w:multiLevelType w:val="hybridMultilevel"/>
    <w:tmpl w:val="0D9C8562"/>
    <w:lvl w:ilvl="0" w:tplc="893AF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01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07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A4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04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6F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C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124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7C8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7041FE6"/>
    <w:multiLevelType w:val="multilevel"/>
    <w:tmpl w:val="E3364F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27E06"/>
    <w:multiLevelType w:val="hybridMultilevel"/>
    <w:tmpl w:val="F98AB1CE"/>
    <w:lvl w:ilvl="0" w:tplc="A55C2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E1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DCF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B4E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63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4A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20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468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03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F2837"/>
    <w:multiLevelType w:val="hybridMultilevel"/>
    <w:tmpl w:val="2586CB4E"/>
    <w:lvl w:ilvl="0" w:tplc="FB242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787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8D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6D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E1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05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CE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18D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8D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3091B13"/>
    <w:multiLevelType w:val="hybridMultilevel"/>
    <w:tmpl w:val="CB74CEB6"/>
    <w:lvl w:ilvl="0" w:tplc="A55C291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B03181"/>
    <w:multiLevelType w:val="hybridMultilevel"/>
    <w:tmpl w:val="BF664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D22906"/>
    <w:multiLevelType w:val="hybridMultilevel"/>
    <w:tmpl w:val="075CB824"/>
    <w:lvl w:ilvl="0" w:tplc="B1406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964B6"/>
    <w:multiLevelType w:val="hybridMultilevel"/>
    <w:tmpl w:val="DA5C9ED4"/>
    <w:lvl w:ilvl="0" w:tplc="B1406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A784C"/>
    <w:multiLevelType w:val="hybridMultilevel"/>
    <w:tmpl w:val="B2120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9"/>
  </w:num>
  <w:num w:numId="17">
    <w:abstractNumId w:val="12"/>
  </w:num>
  <w:num w:numId="18">
    <w:abstractNumId w:val="10"/>
  </w:num>
  <w:num w:numId="19">
    <w:abstractNumId w:val="14"/>
  </w:num>
  <w:num w:numId="20">
    <w:abstractNumId w:val="16"/>
  </w:num>
  <w:num w:numId="21">
    <w:abstractNumId w:val="20"/>
  </w:num>
  <w:num w:numId="22">
    <w:abstractNumId w:val="18"/>
  </w:num>
  <w:num w:numId="23">
    <w:abstractNumId w:val="11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6C"/>
    <w:rsid w:val="000039E0"/>
    <w:rsid w:val="0004578F"/>
    <w:rsid w:val="000A1604"/>
    <w:rsid w:val="001110B3"/>
    <w:rsid w:val="00137114"/>
    <w:rsid w:val="00157730"/>
    <w:rsid w:val="00166C82"/>
    <w:rsid w:val="001C102C"/>
    <w:rsid w:val="001C3C01"/>
    <w:rsid w:val="0024263E"/>
    <w:rsid w:val="002851C3"/>
    <w:rsid w:val="00294BE5"/>
    <w:rsid w:val="0031276E"/>
    <w:rsid w:val="00373C0E"/>
    <w:rsid w:val="00380E27"/>
    <w:rsid w:val="003A429B"/>
    <w:rsid w:val="003C7DAA"/>
    <w:rsid w:val="0042269C"/>
    <w:rsid w:val="004848E0"/>
    <w:rsid w:val="0049702F"/>
    <w:rsid w:val="004E2BC5"/>
    <w:rsid w:val="00503A7E"/>
    <w:rsid w:val="005618A8"/>
    <w:rsid w:val="00596138"/>
    <w:rsid w:val="005E7D93"/>
    <w:rsid w:val="00602B86"/>
    <w:rsid w:val="006077C4"/>
    <w:rsid w:val="00645F1D"/>
    <w:rsid w:val="006D7787"/>
    <w:rsid w:val="007530B7"/>
    <w:rsid w:val="00772D63"/>
    <w:rsid w:val="00781585"/>
    <w:rsid w:val="00824F1C"/>
    <w:rsid w:val="00847CDC"/>
    <w:rsid w:val="00892865"/>
    <w:rsid w:val="008E1D5A"/>
    <w:rsid w:val="00941547"/>
    <w:rsid w:val="00943252"/>
    <w:rsid w:val="009570C9"/>
    <w:rsid w:val="00980C33"/>
    <w:rsid w:val="00A24D4C"/>
    <w:rsid w:val="00A671F0"/>
    <w:rsid w:val="00AB077D"/>
    <w:rsid w:val="00B17F8C"/>
    <w:rsid w:val="00B47361"/>
    <w:rsid w:val="00B6338D"/>
    <w:rsid w:val="00BC20C4"/>
    <w:rsid w:val="00BC2410"/>
    <w:rsid w:val="00C85597"/>
    <w:rsid w:val="00C91072"/>
    <w:rsid w:val="00CB3199"/>
    <w:rsid w:val="00D5399B"/>
    <w:rsid w:val="00D572B4"/>
    <w:rsid w:val="00D77CD4"/>
    <w:rsid w:val="00DB4755"/>
    <w:rsid w:val="00DC4463"/>
    <w:rsid w:val="00DE4BED"/>
    <w:rsid w:val="00E51135"/>
    <w:rsid w:val="00E56B7D"/>
    <w:rsid w:val="00E81DFA"/>
    <w:rsid w:val="00EA066E"/>
    <w:rsid w:val="00EB119C"/>
    <w:rsid w:val="00EB746C"/>
    <w:rsid w:val="00EF1561"/>
    <w:rsid w:val="00F33F25"/>
    <w:rsid w:val="00F77C6B"/>
    <w:rsid w:val="00FB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F97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30B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link w:val="NoSpacingChar"/>
    <w:uiPriority w:val="1"/>
    <w:qFormat/>
    <w:rsid w:val="00892865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92865"/>
    <w:rPr>
      <w:rFonts w:eastAsiaTheme="minorEastAsia"/>
      <w:color w:val="auto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772D63"/>
    <w:rPr>
      <w:color w:val="34B6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C6B"/>
    <w:rPr>
      <w:color w:val="A96EB6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4755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4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A24D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DC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8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1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rtapi.com/" TargetMode="External"/><Relationship Id="rId12" Type="http://schemas.openxmlformats.org/officeDocument/2006/relationships/hyperlink" Target="https://grokswift.com/" TargetMode="External"/><Relationship Id="rId13" Type="http://schemas.openxmlformats.org/officeDocument/2006/relationships/hyperlink" Target="https://developers.google.com/maps/documentation/ios-sdk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mrtapi.com/" TargetMode="External"/><Relationship Id="rId10" Type="http://schemas.openxmlformats.org/officeDocument/2006/relationships/hyperlink" Target="https://developer.apple.com/swif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seal/Library/Containers/com.microsoft.Word/Data/Library/Caches/18441/TM10002069/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05"/>
    <w:rsid w:val="0004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BE49B7C95BCA4DB55E21054D25F4C2">
    <w:name w:val="AFBE49B7C95BCA4DB55E21054D25F4C2"/>
  </w:style>
  <w:style w:type="paragraph" w:customStyle="1" w:styleId="4908F00C839E9141AA2468D1A8FCDE62">
    <w:name w:val="4908F00C839E9141AA2468D1A8FCDE62"/>
  </w:style>
  <w:style w:type="paragraph" w:customStyle="1" w:styleId="0F13394E2DED2E4CAC2EEF267470E179">
    <w:name w:val="0F13394E2DED2E4CAC2EEF267470E179"/>
  </w:style>
  <w:style w:type="paragraph" w:customStyle="1" w:styleId="1484CBEA24C2404D8D98FC1628FBCF31">
    <w:name w:val="1484CBEA24C2404D8D98FC1628FBC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“Track My MRT” is a native ios application, that helps you track the MRT’s arrival time and fare. It also allows you to share the details of the MRT with a friend.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134</TotalTime>
  <Pages>5</Pages>
  <Words>762</Words>
  <Characters>4345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 my mrt</dc:title>
  <dc:subject>Mobile Wireless Solution Design (SG4207)</dc:subject>
  <dc:creator>Team 03</dc:creator>
  <cp:keywords/>
  <dc:description/>
  <cp:lastModifiedBy>moushumiseal@gmail.com</cp:lastModifiedBy>
  <cp:revision>17</cp:revision>
  <dcterms:created xsi:type="dcterms:W3CDTF">2017-05-08T08:43:00Z</dcterms:created>
  <dcterms:modified xsi:type="dcterms:W3CDTF">2017-05-08T15:08:00Z</dcterms:modified>
  <cp:category>Mobile Wireless Solution Design (SG4207)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